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75A5" w14:textId="77777777" w:rsidR="004076B9" w:rsidRDefault="00000000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&lt;Module Name&gt;</w:t>
      </w:r>
    </w:p>
    <w:p w14:paraId="2AA2F5FD" w14:textId="2A90132B" w:rsidR="004076B9" w:rsidRDefault="00000000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Version 1.0</w:t>
      </w:r>
    </w:p>
    <w:p w14:paraId="743C2DBD" w14:textId="77777777" w:rsidR="00DD25F2" w:rsidRDefault="00DD25F2">
      <w:pPr>
        <w:jc w:val="center"/>
        <w:rPr>
          <w:sz w:val="32"/>
          <w:szCs w:val="32"/>
          <w:lang w:val="en-GB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4076B9" w14:paraId="259AF953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3A37B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84D8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202B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Changes</w:t>
            </w:r>
          </w:p>
        </w:tc>
      </w:tr>
      <w:tr w:rsidR="004076B9" w14:paraId="2C86A74D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BA79D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15.01.2023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A104B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Ella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FFA6B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Created Template</w:t>
            </w:r>
          </w:p>
        </w:tc>
      </w:tr>
      <w:tr w:rsidR="004076B9" w14:paraId="0C4C7A3D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CF2F0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0C359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2DEDD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4076B9" w14:paraId="6B930CD0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A213E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A325F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B4141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4076B9" w14:paraId="12062D19" w14:textId="77777777"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F7C3B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8FDF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50679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11FCCE8F" w14:textId="77777777" w:rsidR="004076B9" w:rsidRDefault="004076B9">
      <w:pPr>
        <w:jc w:val="center"/>
        <w:rPr>
          <w:b/>
          <w:bCs/>
          <w:sz w:val="24"/>
          <w:szCs w:val="24"/>
          <w:lang w:val="en-GB"/>
        </w:rPr>
      </w:pPr>
    </w:p>
    <w:p w14:paraId="2A8CF973" w14:textId="77777777" w:rsidR="004076B9" w:rsidRDefault="004076B9">
      <w:pPr>
        <w:pageBreakBefore/>
        <w:rPr>
          <w:b/>
          <w:bCs/>
          <w:sz w:val="24"/>
          <w:szCs w:val="24"/>
          <w:lang w:val="en-GB"/>
        </w:rPr>
      </w:pPr>
    </w:p>
    <w:p w14:paraId="7D4A7EC6" w14:textId="77777777" w:rsidR="004076B9" w:rsidRDefault="004076B9">
      <w:pPr>
        <w:jc w:val="center"/>
        <w:rPr>
          <w:b/>
          <w:bCs/>
          <w:sz w:val="24"/>
          <w:szCs w:val="24"/>
          <w:lang w:val="en-GB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076B9" w14:paraId="240DE0A7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7581" w14:textId="77777777" w:rsidR="004076B9" w:rsidRDefault="004076B9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AE34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Modulname_000</w:t>
            </w:r>
          </w:p>
        </w:tc>
      </w:tr>
      <w:tr w:rsidR="004076B9" w14:paraId="6E025945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01F64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10610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 short description of what is tested.</w:t>
            </w:r>
          </w:p>
        </w:tc>
      </w:tr>
      <w:tr w:rsidR="004076B9" w14:paraId="74DC105A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79484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Strategy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96DE2" w14:textId="77777777" w:rsidR="004076B9" w:rsidRDefault="0000000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left="317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Start Application.</w:t>
            </w:r>
          </w:p>
          <w:p w14:paraId="15796087" w14:textId="77777777" w:rsidR="004076B9" w:rsidRDefault="0000000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left="317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Open Menu.</w:t>
            </w:r>
          </w:p>
          <w:p w14:paraId="6C78E452" w14:textId="77777777" w:rsidR="004076B9" w:rsidRDefault="0000000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left="317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 „</w:t>
            </w:r>
            <w:proofErr w:type="gramStart"/>
            <w:r>
              <w:rPr>
                <w:sz w:val="24"/>
                <w:szCs w:val="24"/>
                <w:lang w:val="en-GB"/>
              </w:rPr>
              <w:t>Ok“</w:t>
            </w:r>
            <w:proofErr w:type="gramEnd"/>
          </w:p>
        </w:tc>
      </w:tr>
      <w:tr w:rsidR="004076B9" w14:paraId="4C4A866B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C428F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Acceptance Criteria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3727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menu closes.</w:t>
            </w:r>
          </w:p>
        </w:tc>
      </w:tr>
      <w:tr w:rsidR="004076B9" w14:paraId="38ECD437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9A00" w14:textId="77777777" w:rsidR="004076B9" w:rsidRDefault="00000000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Notes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7D7C1" w14:textId="77777777" w:rsidR="004076B9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Optionally write down remarks that are relevant/useful for the test.</w:t>
            </w:r>
          </w:p>
        </w:tc>
      </w:tr>
    </w:tbl>
    <w:p w14:paraId="7096184C" w14:textId="77777777" w:rsidR="004076B9" w:rsidRDefault="004076B9">
      <w:pPr>
        <w:rPr>
          <w:b/>
          <w:bCs/>
          <w:sz w:val="24"/>
          <w:szCs w:val="24"/>
          <w:lang w:val="en-GB"/>
        </w:rPr>
      </w:pPr>
    </w:p>
    <w:sectPr w:rsidR="004076B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16742" w14:textId="77777777" w:rsidR="00474C1A" w:rsidRDefault="00474C1A">
      <w:pPr>
        <w:spacing w:after="0" w:line="240" w:lineRule="auto"/>
      </w:pPr>
      <w:r>
        <w:separator/>
      </w:r>
    </w:p>
  </w:endnote>
  <w:endnote w:type="continuationSeparator" w:id="0">
    <w:p w14:paraId="4F536D5A" w14:textId="77777777" w:rsidR="00474C1A" w:rsidRDefault="0047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7446D" w14:textId="77777777" w:rsidR="00BF0B40" w:rsidRDefault="00000000">
    <w:pPr>
      <w:pStyle w:val="Fuzeile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098CCD0" w14:textId="77777777" w:rsidR="00BF0B40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7451" w14:textId="77777777" w:rsidR="00474C1A" w:rsidRDefault="00474C1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E0FD5D" w14:textId="77777777" w:rsidR="00474C1A" w:rsidRDefault="00474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9429" w14:textId="77777777" w:rsidR="00BF0B40" w:rsidRDefault="00000000">
    <w:pPr>
      <w:pStyle w:val="Kopfzeile"/>
    </w:pPr>
    <w:r>
      <w:t>&lt;Modulname&gt;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15DB"/>
    <w:multiLevelType w:val="multilevel"/>
    <w:tmpl w:val="5D0AB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97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6B9"/>
    <w:rsid w:val="000F2171"/>
    <w:rsid w:val="004076B9"/>
    <w:rsid w:val="00474C1A"/>
    <w:rsid w:val="00C61AE7"/>
    <w:rsid w:val="00DD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20F4"/>
  <w15:docId w15:val="{72F63F8B-0DFE-4BFD-8916-E2B28F0D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paragraph" w:styleId="Listenabsatz">
    <w:name w:val="List Paragraph"/>
    <w:basedOn w:val="Standar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286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Vahle</dc:creator>
  <dc:description/>
  <cp:lastModifiedBy>Ella Vahle</cp:lastModifiedBy>
  <cp:revision>3</cp:revision>
  <dcterms:created xsi:type="dcterms:W3CDTF">2023-01-15T19:58:00Z</dcterms:created>
  <dcterms:modified xsi:type="dcterms:W3CDTF">2023-01-17T11:34:00Z</dcterms:modified>
</cp:coreProperties>
</file>